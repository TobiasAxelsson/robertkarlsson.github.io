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C3F" w:rsidRPr="00BB7C57" w:rsidRDefault="00707C3F" w:rsidP="00707C3F">
      <w:pPr>
        <w:pStyle w:val="Huvudrubrik"/>
        <w:ind w:left="2608" w:hanging="2608"/>
        <w:rPr>
          <w:sz w:val="24"/>
          <w:szCs w:val="24"/>
        </w:rPr>
      </w:pPr>
      <w:r w:rsidRPr="00077DEA">
        <w:rPr>
          <w:rFonts w:cs="Arial"/>
          <w:sz w:val="28"/>
          <w:szCs w:val="28"/>
        </w:rPr>
        <w:t>Kursens Namn:</w:t>
      </w:r>
      <w:r w:rsidRPr="002069EE">
        <w:rPr>
          <w:rFonts w:cs="Arial"/>
          <w:b w:val="0"/>
          <w:sz w:val="28"/>
          <w:szCs w:val="28"/>
        </w:rPr>
        <w:t xml:space="preserve"> </w:t>
      </w:r>
      <w:r w:rsidRPr="002069EE">
        <w:rPr>
          <w:rFonts w:cs="Arial"/>
          <w:b w:val="0"/>
          <w:sz w:val="28"/>
          <w:szCs w:val="28"/>
        </w:rPr>
        <w:tab/>
      </w:r>
      <w:r>
        <w:rPr>
          <w:rFonts w:cs="Arial"/>
          <w:sz w:val="24"/>
          <w:szCs w:val="24"/>
        </w:rPr>
        <w:t>Distribuerade lösningar</w:t>
      </w:r>
    </w:p>
    <w:p w:rsidR="00707C3F" w:rsidRPr="0054625A" w:rsidRDefault="00707C3F" w:rsidP="00707C3F">
      <w:pPr>
        <w:rPr>
          <w:rFonts w:ascii="Arial" w:hAnsi="Arial" w:cs="Arial"/>
          <w:b/>
        </w:rPr>
      </w:pPr>
      <w:r w:rsidRPr="0054625A">
        <w:rPr>
          <w:rFonts w:ascii="Arial" w:hAnsi="Arial" w:cs="Arial"/>
          <w:b/>
        </w:rPr>
        <w:t>Antal Yh</w:t>
      </w:r>
      <w:r>
        <w:rPr>
          <w:rFonts w:ascii="Arial" w:hAnsi="Arial" w:cs="Arial"/>
          <w:b/>
        </w:rPr>
        <w:t>-poäng:</w:t>
      </w:r>
      <w:r>
        <w:rPr>
          <w:rFonts w:ascii="Arial" w:hAnsi="Arial" w:cs="Arial"/>
          <w:b/>
        </w:rPr>
        <w:tab/>
        <w:t>20</w:t>
      </w:r>
      <w:r w:rsidRPr="0054625A">
        <w:rPr>
          <w:rFonts w:ascii="Arial" w:hAnsi="Arial" w:cs="Arial"/>
          <w:b/>
        </w:rPr>
        <w:t xml:space="preserve"> Yhp</w:t>
      </w:r>
    </w:p>
    <w:p w:rsidR="00707C3F" w:rsidRPr="0054625A" w:rsidRDefault="00707C3F" w:rsidP="00707C3F">
      <w:pPr>
        <w:rPr>
          <w:rFonts w:ascii="Arial" w:hAnsi="Arial" w:cs="Arial"/>
          <w:b/>
        </w:rPr>
      </w:pPr>
      <w:r w:rsidRPr="0054625A">
        <w:rPr>
          <w:rFonts w:ascii="Arial" w:hAnsi="Arial" w:cs="Arial"/>
          <w:b/>
        </w:rPr>
        <w:t>Utbildare:</w:t>
      </w:r>
      <w:r w:rsidRPr="0054625A">
        <w:rPr>
          <w:rFonts w:ascii="Arial" w:hAnsi="Arial" w:cs="Arial"/>
          <w:b/>
        </w:rPr>
        <w:tab/>
      </w:r>
      <w:r w:rsidR="005062CC">
        <w:rPr>
          <w:rFonts w:ascii="Arial" w:hAnsi="Arial" w:cs="Arial"/>
          <w:b/>
        </w:rPr>
        <w:t>Robert Karlsson</w:t>
      </w:r>
    </w:p>
    <w:p w:rsidR="00707C3F" w:rsidRDefault="00707C3F" w:rsidP="00707C3F">
      <w:pPr>
        <w:rPr>
          <w:rFonts w:ascii="Calibri" w:hAnsi="Calibri"/>
        </w:rPr>
      </w:pPr>
    </w:p>
    <w:p w:rsidR="00707C3F" w:rsidRDefault="00707C3F" w:rsidP="00707C3F">
      <w:r w:rsidRPr="00077DEA">
        <w:rPr>
          <w:rFonts w:cs="Times New Roman"/>
          <w:b/>
        </w:rPr>
        <w:t>Beskrivning:</w:t>
      </w:r>
      <w:r>
        <w:rPr>
          <w:rFonts w:cs="Times New Roman"/>
        </w:rPr>
        <w:t xml:space="preserve"> </w:t>
      </w:r>
      <w:r>
        <w:t>Nätverkskopplade applikationer som bygger på olika tekniker inom .NET och öppna standarder.</w:t>
      </w:r>
    </w:p>
    <w:p w:rsidR="00707C3F" w:rsidRDefault="00707C3F" w:rsidP="00707C3F"/>
    <w:p w:rsidR="00707C3F" w:rsidRPr="00077DEA" w:rsidRDefault="00707C3F" w:rsidP="00707C3F">
      <w:pPr>
        <w:rPr>
          <w:rFonts w:cs="Times New Roman"/>
        </w:rPr>
      </w:pPr>
    </w:p>
    <w:p w:rsidR="00707C3F" w:rsidRDefault="00707C3F" w:rsidP="00707C3F">
      <w:pPr>
        <w:rPr>
          <w:b/>
        </w:rPr>
      </w:pPr>
      <w:r>
        <w:rPr>
          <w:b/>
        </w:rPr>
        <w:t xml:space="preserve">Mål: </w:t>
      </w:r>
      <w:r>
        <w:rPr>
          <w:b/>
        </w:rPr>
        <w:tab/>
      </w:r>
    </w:p>
    <w:p w:rsidR="00707C3F" w:rsidRDefault="00707C3F" w:rsidP="00707C3F">
      <w:r>
        <w:t>Studenten skall behärska olika tekniker för att bygga distribuerade lösningar. Bland teknikerna kan nämnas WCF, Web Services, TCP/IP, Windows Tjänster och workflows.</w:t>
      </w:r>
    </w:p>
    <w:p w:rsidR="00707C3F" w:rsidRDefault="00707C3F" w:rsidP="00707C3F"/>
    <w:p w:rsidR="00707C3F" w:rsidRDefault="00707C3F" w:rsidP="00707C3F">
      <w:pPr>
        <w:rPr>
          <w:b/>
        </w:rPr>
      </w:pPr>
    </w:p>
    <w:p w:rsidR="00707C3F" w:rsidRDefault="00707C3F" w:rsidP="00707C3F">
      <w:pPr>
        <w:rPr>
          <w:b/>
        </w:rPr>
      </w:pPr>
      <w:r>
        <w:rPr>
          <w:b/>
        </w:rPr>
        <w:t xml:space="preserve">Innehåll: </w:t>
      </w:r>
    </w:p>
    <w:p w:rsidR="00707C3F" w:rsidRDefault="00707C3F" w:rsidP="00707C3F">
      <w:pPr>
        <w:numPr>
          <w:ilvl w:val="0"/>
          <w:numId w:val="21"/>
        </w:numPr>
        <w:spacing w:line="240" w:lineRule="auto"/>
      </w:pPr>
      <w:r>
        <w:t>Restful Services</w:t>
      </w:r>
    </w:p>
    <w:p w:rsidR="00707C3F" w:rsidRDefault="00707C3F" w:rsidP="00707C3F">
      <w:pPr>
        <w:numPr>
          <w:ilvl w:val="0"/>
          <w:numId w:val="21"/>
        </w:numPr>
        <w:spacing w:line="240" w:lineRule="auto"/>
      </w:pPr>
      <w:r>
        <w:t>Spårning och loggning</w:t>
      </w:r>
    </w:p>
    <w:p w:rsidR="00707C3F" w:rsidRDefault="00707C3F" w:rsidP="00707C3F">
      <w:pPr>
        <w:numPr>
          <w:ilvl w:val="0"/>
          <w:numId w:val="21"/>
        </w:numPr>
        <w:spacing w:line="240" w:lineRule="auto"/>
      </w:pPr>
      <w:r>
        <w:t>Workflows</w:t>
      </w:r>
    </w:p>
    <w:p w:rsidR="00707C3F" w:rsidRDefault="00707C3F" w:rsidP="00707C3F">
      <w:pPr>
        <w:spacing w:line="240" w:lineRule="auto"/>
        <w:ind w:left="720"/>
      </w:pPr>
    </w:p>
    <w:p w:rsidR="00707C3F" w:rsidRDefault="00707C3F" w:rsidP="00707C3F"/>
    <w:p w:rsidR="00707C3F" w:rsidRPr="00077DEA" w:rsidRDefault="00707C3F" w:rsidP="00707C3F">
      <w:pPr>
        <w:rPr>
          <w:rFonts w:ascii="Arial" w:hAnsi="Arial" w:cs="Arial"/>
          <w:b/>
        </w:rPr>
      </w:pPr>
      <w:r w:rsidRPr="00077DEA">
        <w:rPr>
          <w:rFonts w:ascii="Arial" w:hAnsi="Arial" w:cs="Arial"/>
          <w:b/>
        </w:rPr>
        <w:t>Efter avslutad kurs skall den studerande:</w:t>
      </w:r>
    </w:p>
    <w:p w:rsidR="00707C3F" w:rsidRDefault="00707C3F" w:rsidP="00707C3F">
      <w:pPr>
        <w:pStyle w:val="ListParagraph"/>
        <w:numPr>
          <w:ilvl w:val="0"/>
          <w:numId w:val="21"/>
        </w:numPr>
      </w:pPr>
      <w:r>
        <w:t>Behärska olika tekniker för att bygga distribuerade lösningar.</w:t>
      </w:r>
    </w:p>
    <w:p w:rsidR="00707C3F" w:rsidRPr="00640382" w:rsidRDefault="00707C3F" w:rsidP="00707C3F">
      <w:pPr>
        <w:pStyle w:val="ListParagraph"/>
        <w:numPr>
          <w:ilvl w:val="0"/>
          <w:numId w:val="21"/>
        </w:numPr>
        <w:rPr>
          <w:lang w:val="en-US"/>
        </w:rPr>
      </w:pPr>
      <w:r w:rsidRPr="00640382">
        <w:rPr>
          <w:lang w:val="en-US"/>
        </w:rPr>
        <w:t>Kunna h</w:t>
      </w:r>
      <w:r w:rsidR="00E55505">
        <w:rPr>
          <w:lang w:val="en-US"/>
        </w:rPr>
        <w:t>antera WCF, Web Services, TCP/IP</w:t>
      </w:r>
      <w:r w:rsidRPr="00640382">
        <w:rPr>
          <w:lang w:val="en-US"/>
        </w:rPr>
        <w:t xml:space="preserve">, Windowstjänster och Workflows. </w:t>
      </w:r>
    </w:p>
    <w:p w:rsidR="00707C3F" w:rsidRPr="00BC7ACD" w:rsidRDefault="00707C3F" w:rsidP="00707C3F">
      <w:pPr>
        <w:rPr>
          <w:b/>
          <w:lang w:val="en-US"/>
        </w:rPr>
      </w:pPr>
    </w:p>
    <w:p w:rsidR="00707C3F" w:rsidRDefault="00707C3F" w:rsidP="00707C3F">
      <w:r>
        <w:rPr>
          <w:b/>
        </w:rPr>
        <w:t>Undervisning och Examination:</w:t>
      </w:r>
    </w:p>
    <w:p w:rsidR="00707C3F" w:rsidRDefault="00707C3F" w:rsidP="00707C3F">
      <w:r>
        <w:t>Undervisningen kommer att ske genom föreläsningar och handledning. Kunskapskontroller kommer att bestå</w:t>
      </w:r>
      <w:r w:rsidR="006300FD">
        <w:t xml:space="preserve"> av en</w:t>
      </w:r>
      <w:r>
        <w:t xml:space="preserve"> </w:t>
      </w:r>
      <w:r w:rsidR="006300FD">
        <w:t>muntlig</w:t>
      </w:r>
      <w:r>
        <w:t xml:space="preserve"> redovisningar</w:t>
      </w:r>
      <w:r w:rsidR="00943609">
        <w:t xml:space="preserve"> </w:t>
      </w:r>
      <w:r w:rsidR="006300FD">
        <w:t>av uppgift 1 och en inlämning av uppgift 2</w:t>
      </w:r>
      <w:r>
        <w:t>.</w:t>
      </w:r>
      <w:r w:rsidR="006300FD">
        <w:t xml:space="preserve"> Under Jullovet förväntas studenten arbeta på ett projektarbete kopplat till uppgift 1 och 2 som lämnas in via mail till utbildaren innan utsatt deadline.</w:t>
      </w:r>
      <w:r>
        <w:t xml:space="preserve"> Resultat på kunskapskontroll ska den studerande få av läraren14 dagar efter inlämning.</w:t>
      </w:r>
    </w:p>
    <w:p w:rsidR="00707C3F" w:rsidRDefault="00707C3F" w:rsidP="00707C3F">
      <w:pPr>
        <w:rPr>
          <w:b/>
        </w:rPr>
      </w:pPr>
    </w:p>
    <w:p w:rsidR="00707C3F" w:rsidRDefault="00707C3F" w:rsidP="00707C3F">
      <w:pPr>
        <w:rPr>
          <w:b/>
        </w:rPr>
      </w:pPr>
      <w:r>
        <w:rPr>
          <w:b/>
        </w:rPr>
        <w:t>Betygsskala och principer för betygssättning:</w:t>
      </w:r>
    </w:p>
    <w:p w:rsidR="00707C3F" w:rsidRDefault="00707C3F" w:rsidP="00707C3F">
      <w:r>
        <w:t>IG=Icke godkänd,  G=Godkänd, VG=Väl godkänd.</w:t>
      </w:r>
    </w:p>
    <w:p w:rsidR="00707C3F" w:rsidRDefault="00707C3F" w:rsidP="00707C3F">
      <w:pPr>
        <w:tabs>
          <w:tab w:val="left" w:pos="1800"/>
        </w:tabs>
        <w:rPr>
          <w:sz w:val="22"/>
          <w:szCs w:val="22"/>
        </w:rPr>
      </w:pPr>
    </w:p>
    <w:p w:rsidR="00707C3F" w:rsidRDefault="00707C3F" w:rsidP="00707C3F">
      <w:r>
        <w:t xml:space="preserve">För betyget </w:t>
      </w:r>
      <w:r>
        <w:rPr>
          <w:b/>
        </w:rPr>
        <w:t>Godkänt</w:t>
      </w:r>
      <w:r>
        <w:t xml:space="preserve"> ska den studerande: </w:t>
      </w:r>
    </w:p>
    <w:p w:rsidR="00707C3F" w:rsidRDefault="00B921AD" w:rsidP="00707C3F">
      <w:r>
        <w:t xml:space="preserve">Visa förståelse för RESTful Services med hjälp av .NET </w:t>
      </w:r>
      <w:r w:rsidR="00034CDB">
        <w:t>WEB</w:t>
      </w:r>
      <w:r>
        <w:t xml:space="preserve"> API</w:t>
      </w:r>
      <w:r w:rsidR="00034CDB">
        <w:t xml:space="preserve"> på ett sådant sätt att studenten kan bygga ett API</w:t>
      </w:r>
      <w:r>
        <w:br/>
        <w:t>Visa förståelse för WCF</w:t>
      </w:r>
      <w:r w:rsidR="00034CDB">
        <w:t xml:space="preserve"> på ett sådant sätt att studenten själv kan bygga en tjänst</w:t>
      </w:r>
      <w:r w:rsidR="006555B6">
        <w:br/>
        <w:t>Kunna logga och spåra data med hjälp av verktyg för nätverk</w:t>
      </w:r>
      <w:r w:rsidR="001B6EE2">
        <w:t xml:space="preserve"> och data</w:t>
      </w:r>
      <w:r w:rsidR="006555B6">
        <w:t xml:space="preserve"> i webbläsaren</w:t>
      </w:r>
    </w:p>
    <w:p w:rsidR="00B921AD" w:rsidRDefault="00B921AD" w:rsidP="00707C3F"/>
    <w:p w:rsidR="00034CDB" w:rsidRDefault="00707C3F" w:rsidP="00707C3F">
      <w:r>
        <w:t xml:space="preserve">För betyget </w:t>
      </w:r>
      <w:r>
        <w:rPr>
          <w:b/>
        </w:rPr>
        <w:t>Väl Godkänt</w:t>
      </w:r>
      <w:r>
        <w:t xml:space="preserve"> ska den studerande: </w:t>
      </w:r>
      <w:r w:rsidR="00034CDB">
        <w:br/>
        <w:t>Visa god förståelse för Web Services med implementation av WCF eller WEB API</w:t>
      </w:r>
      <w:r w:rsidR="00AA6284">
        <w:t xml:space="preserve"> i eget projekt</w:t>
      </w:r>
      <w:bookmarkStart w:id="0" w:name="_GoBack"/>
      <w:bookmarkEnd w:id="0"/>
      <w:r w:rsidR="00034CDB">
        <w:br/>
        <w:t>Visa god förståelse för hur APIer skapade av andra kan utnyttjas i en egen tjänst för att utöka dess funktionalitet med betydande mening</w:t>
      </w:r>
    </w:p>
    <w:p w:rsidR="00707C3F" w:rsidRDefault="00707C3F" w:rsidP="00707C3F"/>
    <w:p w:rsidR="00707C3F" w:rsidRDefault="00707C3F" w:rsidP="00707C3F">
      <w:r>
        <w:t xml:space="preserve">Betyget </w:t>
      </w:r>
      <w:r>
        <w:rPr>
          <w:b/>
        </w:rPr>
        <w:t>Icke Godkänd</w:t>
      </w:r>
      <w:r>
        <w:t xml:space="preserve"> ges till studenter som inte uppnår ovanstående mål </w:t>
      </w:r>
    </w:p>
    <w:p w:rsidR="00707C3F" w:rsidRDefault="00707C3F" w:rsidP="00707C3F">
      <w:pPr>
        <w:ind w:left="360"/>
        <w:rPr>
          <w:sz w:val="22"/>
          <w:szCs w:val="22"/>
        </w:rPr>
      </w:pPr>
    </w:p>
    <w:p w:rsidR="00707C3F" w:rsidRDefault="00707C3F" w:rsidP="00707C3F">
      <w:pPr>
        <w:rPr>
          <w:iCs/>
          <w:sz w:val="22"/>
          <w:szCs w:val="22"/>
        </w:rPr>
      </w:pPr>
    </w:p>
    <w:p w:rsidR="00707C3F" w:rsidRDefault="00707C3F" w:rsidP="00707C3F">
      <w:pPr>
        <w:rPr>
          <w:b/>
          <w:u w:val="single"/>
        </w:rPr>
      </w:pPr>
    </w:p>
    <w:p w:rsidR="00707C3F" w:rsidRPr="001A0867" w:rsidRDefault="00707C3F" w:rsidP="00707C3F">
      <w:pPr>
        <w:pStyle w:val="ListParagraph"/>
        <w:numPr>
          <w:ilvl w:val="0"/>
          <w:numId w:val="0"/>
        </w:numPr>
        <w:ind w:left="720"/>
      </w:pPr>
    </w:p>
    <w:p w:rsidR="00FB7629" w:rsidRPr="00707C3F" w:rsidRDefault="00FB7629" w:rsidP="00707C3F"/>
    <w:sectPr w:rsidR="00FB7629" w:rsidRPr="00707C3F" w:rsidSect="0021086E">
      <w:headerReference w:type="default" r:id="rId7"/>
      <w:pgSz w:w="11906" w:h="16838"/>
      <w:pgMar w:top="2977" w:right="1133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C05" w:rsidRDefault="00945C05">
      <w:r>
        <w:separator/>
      </w:r>
    </w:p>
  </w:endnote>
  <w:endnote w:type="continuationSeparator" w:id="0">
    <w:p w:rsidR="00945C05" w:rsidRDefault="00945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C05" w:rsidRDefault="00945C05">
      <w:r>
        <w:separator/>
      </w:r>
    </w:p>
  </w:footnote>
  <w:footnote w:type="continuationSeparator" w:id="0">
    <w:p w:rsidR="00945C05" w:rsidRDefault="00945C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067"/>
      <w:gridCol w:w="2454"/>
      <w:gridCol w:w="1559"/>
    </w:tblGrid>
    <w:tr w:rsidR="000C7F8B" w:rsidTr="00AE571D">
      <w:tc>
        <w:tcPr>
          <w:tcW w:w="8080" w:type="dxa"/>
          <w:gridSpan w:val="3"/>
        </w:tcPr>
        <w:p w:rsidR="000C7F8B" w:rsidRPr="003765B5" w:rsidRDefault="00F22A84" w:rsidP="00B63906">
          <w:pPr>
            <w:pStyle w:val="Sidhuvud-rubrik"/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9264" behindDoc="1" locked="0" layoutInCell="0" allowOverlap="1" wp14:anchorId="67FA8227" wp14:editId="105FFA52">
                <wp:simplePos x="0" y="0"/>
                <wp:positionH relativeFrom="page">
                  <wp:posOffset>431800</wp:posOffset>
                </wp:positionH>
                <wp:positionV relativeFrom="page">
                  <wp:posOffset>431800</wp:posOffset>
                </wp:positionV>
                <wp:extent cx="543600" cy="2779200"/>
                <wp:effectExtent l="0" t="0" r="8890" b="2540"/>
                <wp:wrapNone/>
                <wp:docPr id="2" name="Bildobjekt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h_s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600" cy="277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C7F8B" w:rsidRPr="003765B5">
            <w:t xml:space="preserve">Kursplan – </w:t>
          </w:r>
          <w:r w:rsidR="00B63906">
            <w:t>Applikationsutvecklare .NET</w:t>
          </w:r>
        </w:p>
      </w:tc>
    </w:tr>
    <w:tr w:rsidR="000C7F8B" w:rsidTr="00AE571D">
      <w:tc>
        <w:tcPr>
          <w:tcW w:w="4067" w:type="dxa"/>
        </w:tcPr>
        <w:p w:rsidR="000C7F8B" w:rsidRPr="00E919E9" w:rsidRDefault="000C7F8B" w:rsidP="00707C3F">
          <w:pPr>
            <w:pStyle w:val="Sidhuvud-text"/>
          </w:pPr>
          <w:r w:rsidRPr="003765B5">
            <w:t>Moment</w:t>
          </w:r>
          <w:r w:rsidRPr="00E919E9">
            <w:t xml:space="preserve">: </w:t>
          </w:r>
          <w:r w:rsidRPr="00E919E9">
            <w:br/>
          </w:r>
          <w:r w:rsidR="00707C3F">
            <w:rPr>
              <w:rFonts w:cs="Arial"/>
              <w:sz w:val="24"/>
            </w:rPr>
            <w:t xml:space="preserve">Distribuerade lösningar </w:t>
          </w:r>
          <w:r w:rsidR="00707C3F">
            <w:t>20</w:t>
          </w:r>
          <w:r w:rsidR="00B63906">
            <w:t xml:space="preserve"> YHp</w:t>
          </w:r>
        </w:p>
      </w:tc>
      <w:tc>
        <w:tcPr>
          <w:tcW w:w="2454" w:type="dxa"/>
        </w:tcPr>
        <w:p w:rsidR="000C7F8B" w:rsidRPr="00E919E9" w:rsidRDefault="000C7F8B" w:rsidP="009F6B0A">
          <w:pPr>
            <w:pStyle w:val="Sidhuvud-text"/>
          </w:pPr>
          <w:r w:rsidRPr="00E919E9">
            <w:t xml:space="preserve">Utgåva: </w:t>
          </w:r>
          <w:r w:rsidRPr="00E919E9">
            <w:br/>
          </w:r>
          <w:r w:rsidR="009F6B0A">
            <w:t>1</w:t>
          </w:r>
        </w:p>
      </w:tc>
      <w:tc>
        <w:tcPr>
          <w:tcW w:w="1559" w:type="dxa"/>
        </w:tcPr>
        <w:p w:rsidR="000C7F8B" w:rsidRPr="00E919E9" w:rsidRDefault="000C7F8B" w:rsidP="0021086E">
          <w:pPr>
            <w:pStyle w:val="Sidhuvud-text"/>
          </w:pPr>
          <w:r w:rsidRPr="00E919E9">
            <w:t xml:space="preserve">Sidan </w:t>
          </w:r>
          <w:r w:rsidRPr="003765B5">
            <w:fldChar w:fldCharType="begin"/>
          </w:r>
          <w:r w:rsidRPr="003765B5">
            <w:instrText>PAGE  \* Arabic  \* MERGEFORMAT</w:instrText>
          </w:r>
          <w:r w:rsidRPr="003765B5">
            <w:fldChar w:fldCharType="separate"/>
          </w:r>
          <w:r w:rsidR="00933263">
            <w:rPr>
              <w:noProof/>
            </w:rPr>
            <w:t>1</w:t>
          </w:r>
          <w:r w:rsidRPr="003765B5">
            <w:fldChar w:fldCharType="end"/>
          </w:r>
          <w:r w:rsidRPr="00E919E9">
            <w:t xml:space="preserve"> </w:t>
          </w:r>
          <w:r>
            <w:t>(</w:t>
          </w:r>
          <w:fldSimple w:instr="NUMPAGES  \* Arabic  \* MERGEFORMAT">
            <w:r w:rsidR="00933263">
              <w:rPr>
                <w:noProof/>
              </w:rPr>
              <w:t>2</w:t>
            </w:r>
          </w:fldSimple>
          <w:r w:rsidRPr="003765B5">
            <w:t>)</w:t>
          </w:r>
        </w:p>
      </w:tc>
    </w:tr>
    <w:tr w:rsidR="000C7F8B" w:rsidTr="00AE571D">
      <w:tc>
        <w:tcPr>
          <w:tcW w:w="4067" w:type="dxa"/>
        </w:tcPr>
        <w:p w:rsidR="000C7F8B" w:rsidRPr="007F6624" w:rsidRDefault="000C7F8B" w:rsidP="009F6B0A">
          <w:pPr>
            <w:pStyle w:val="Sidhuvud-text"/>
          </w:pPr>
          <w:r>
            <w:t>Framtagen av:</w:t>
          </w:r>
          <w:r>
            <w:br/>
          </w:r>
          <w:r w:rsidR="009F6B0A">
            <w:t>maax/heol</w:t>
          </w:r>
        </w:p>
      </w:tc>
      <w:tc>
        <w:tcPr>
          <w:tcW w:w="2454" w:type="dxa"/>
        </w:tcPr>
        <w:p w:rsidR="000C7F8B" w:rsidRPr="007F6624" w:rsidRDefault="000C7F8B" w:rsidP="009F6B0A">
          <w:pPr>
            <w:pStyle w:val="Sidhuvud-text"/>
          </w:pPr>
          <w:r w:rsidRPr="00E53CEC">
            <w:t>Granskad</w:t>
          </w:r>
          <w:r>
            <w:t>/Fastställd av:</w:t>
          </w:r>
          <w:r>
            <w:br/>
          </w:r>
          <w:r w:rsidR="009809A0">
            <w:t>Ledningsgruppen</w:t>
          </w:r>
        </w:p>
      </w:tc>
      <w:tc>
        <w:tcPr>
          <w:tcW w:w="1559" w:type="dxa"/>
        </w:tcPr>
        <w:p w:rsidR="000C7F8B" w:rsidRPr="007F6624" w:rsidRDefault="000C7F8B" w:rsidP="009809A0">
          <w:pPr>
            <w:pStyle w:val="Sidhuvud-text"/>
          </w:pPr>
          <w:r>
            <w:t>Datum:</w:t>
          </w:r>
          <w:r>
            <w:br/>
          </w:r>
          <w:sdt>
            <w:sdtPr>
              <w:alias w:val="Datum"/>
              <w:tag w:val="Välj datum"/>
              <w:id w:val="473334921"/>
              <w:lock w:val="sdtLocked"/>
              <w:placeholder>
                <w:docPart w:val="2F9BFD3478F74699868445A8C5AAC996"/>
              </w:placeholder>
              <w:date w:fullDate="2014-06-04T00:00:00Z">
                <w:dateFormat w:val="yyyy-MM-dd"/>
                <w:lid w:val="sv-SE"/>
                <w:storeMappedDataAs w:val="dateTime"/>
                <w:calendar w:val="gregorian"/>
              </w:date>
            </w:sdtPr>
            <w:sdtEndPr/>
            <w:sdtContent>
              <w:r w:rsidR="00E51133">
                <w:t>2014-06-04</w:t>
              </w:r>
            </w:sdtContent>
          </w:sdt>
        </w:p>
      </w:tc>
    </w:tr>
  </w:tbl>
  <w:p w:rsidR="000C7F8B" w:rsidRPr="003765B5" w:rsidRDefault="000C7F8B" w:rsidP="003765B5">
    <w:r w:rsidRPr="003765B5">
      <w:tab/>
    </w:r>
    <w:r w:rsidRPr="003765B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3E56FC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003B154A"/>
    <w:multiLevelType w:val="hybridMultilevel"/>
    <w:tmpl w:val="F980389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8E667E"/>
    <w:multiLevelType w:val="hybridMultilevel"/>
    <w:tmpl w:val="9AE23A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66178E"/>
    <w:multiLevelType w:val="hybridMultilevel"/>
    <w:tmpl w:val="9BC2CC5E"/>
    <w:lvl w:ilvl="0" w:tplc="B0F06E04">
      <w:start w:val="1"/>
      <w:numFmt w:val="bullet"/>
      <w:pStyle w:val="Kursplan-lista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4">
    <w:nsid w:val="036B5C82"/>
    <w:multiLevelType w:val="hybridMultilevel"/>
    <w:tmpl w:val="71FAEE64"/>
    <w:lvl w:ilvl="0" w:tplc="F2A2D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073702"/>
    <w:multiLevelType w:val="hybridMultilevel"/>
    <w:tmpl w:val="26D2AD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3F7E98"/>
    <w:multiLevelType w:val="hybridMultilevel"/>
    <w:tmpl w:val="BE762B5E"/>
    <w:lvl w:ilvl="0" w:tplc="041D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8062B0A"/>
    <w:multiLevelType w:val="hybridMultilevel"/>
    <w:tmpl w:val="91E6C6EC"/>
    <w:lvl w:ilvl="0" w:tplc="041D000F">
      <w:start w:val="1"/>
      <w:numFmt w:val="decimal"/>
      <w:lvlText w:val="%1."/>
      <w:lvlJc w:val="left"/>
      <w:pPr>
        <w:ind w:left="1429" w:hanging="360"/>
      </w:pPr>
    </w:lvl>
    <w:lvl w:ilvl="1" w:tplc="041D0019" w:tentative="1">
      <w:start w:val="1"/>
      <w:numFmt w:val="lowerLetter"/>
      <w:lvlText w:val="%2."/>
      <w:lvlJc w:val="left"/>
      <w:pPr>
        <w:ind w:left="2149" w:hanging="360"/>
      </w:pPr>
    </w:lvl>
    <w:lvl w:ilvl="2" w:tplc="041D001B" w:tentative="1">
      <w:start w:val="1"/>
      <w:numFmt w:val="lowerRoman"/>
      <w:lvlText w:val="%3."/>
      <w:lvlJc w:val="right"/>
      <w:pPr>
        <w:ind w:left="2869" w:hanging="180"/>
      </w:pPr>
    </w:lvl>
    <w:lvl w:ilvl="3" w:tplc="041D000F" w:tentative="1">
      <w:start w:val="1"/>
      <w:numFmt w:val="decimal"/>
      <w:lvlText w:val="%4."/>
      <w:lvlJc w:val="left"/>
      <w:pPr>
        <w:ind w:left="3589" w:hanging="360"/>
      </w:pPr>
    </w:lvl>
    <w:lvl w:ilvl="4" w:tplc="041D0019" w:tentative="1">
      <w:start w:val="1"/>
      <w:numFmt w:val="lowerLetter"/>
      <w:lvlText w:val="%5."/>
      <w:lvlJc w:val="left"/>
      <w:pPr>
        <w:ind w:left="4309" w:hanging="360"/>
      </w:pPr>
    </w:lvl>
    <w:lvl w:ilvl="5" w:tplc="041D001B" w:tentative="1">
      <w:start w:val="1"/>
      <w:numFmt w:val="lowerRoman"/>
      <w:lvlText w:val="%6."/>
      <w:lvlJc w:val="right"/>
      <w:pPr>
        <w:ind w:left="5029" w:hanging="180"/>
      </w:pPr>
    </w:lvl>
    <w:lvl w:ilvl="6" w:tplc="041D000F" w:tentative="1">
      <w:start w:val="1"/>
      <w:numFmt w:val="decimal"/>
      <w:lvlText w:val="%7."/>
      <w:lvlJc w:val="left"/>
      <w:pPr>
        <w:ind w:left="5749" w:hanging="360"/>
      </w:pPr>
    </w:lvl>
    <w:lvl w:ilvl="7" w:tplc="041D0019" w:tentative="1">
      <w:start w:val="1"/>
      <w:numFmt w:val="lowerLetter"/>
      <w:lvlText w:val="%8."/>
      <w:lvlJc w:val="left"/>
      <w:pPr>
        <w:ind w:left="6469" w:hanging="360"/>
      </w:pPr>
    </w:lvl>
    <w:lvl w:ilvl="8" w:tplc="041D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ABF0B57"/>
    <w:multiLevelType w:val="hybridMultilevel"/>
    <w:tmpl w:val="0F36C588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2D2DAE"/>
    <w:multiLevelType w:val="hybridMultilevel"/>
    <w:tmpl w:val="6A7A68AA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630757"/>
    <w:multiLevelType w:val="hybridMultilevel"/>
    <w:tmpl w:val="5F34B52A"/>
    <w:lvl w:ilvl="0" w:tplc="9FD2B246">
      <w:start w:val="1"/>
      <w:numFmt w:val="bullet"/>
      <w:pStyle w:val="ListParagraph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401951A6"/>
    <w:multiLevelType w:val="hybridMultilevel"/>
    <w:tmpl w:val="7EFC01B0"/>
    <w:lvl w:ilvl="0" w:tplc="5D120120">
      <w:numFmt w:val="bullet"/>
      <w:lvlText w:val="•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420450AF"/>
    <w:multiLevelType w:val="multilevel"/>
    <w:tmpl w:val="A50C5878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5D1C42A0"/>
    <w:multiLevelType w:val="hybridMultilevel"/>
    <w:tmpl w:val="6638EA3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6E7308"/>
    <w:multiLevelType w:val="hybridMultilevel"/>
    <w:tmpl w:val="17B2908A"/>
    <w:lvl w:ilvl="0" w:tplc="041D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639A6525"/>
    <w:multiLevelType w:val="hybridMultilevel"/>
    <w:tmpl w:val="D75433F4"/>
    <w:lvl w:ilvl="0" w:tplc="A61CF14E">
      <w:numFmt w:val="bullet"/>
      <w:lvlText w:val="•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6A882BE4"/>
    <w:multiLevelType w:val="hybridMultilevel"/>
    <w:tmpl w:val="05F03490"/>
    <w:lvl w:ilvl="0" w:tplc="041D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6C363045"/>
    <w:multiLevelType w:val="hybridMultilevel"/>
    <w:tmpl w:val="FF286B1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177516"/>
    <w:multiLevelType w:val="hybridMultilevel"/>
    <w:tmpl w:val="0B645784"/>
    <w:lvl w:ilvl="0" w:tplc="DFEAD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577628"/>
    <w:multiLevelType w:val="hybridMultilevel"/>
    <w:tmpl w:val="72660E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9E53A4"/>
    <w:multiLevelType w:val="hybridMultilevel"/>
    <w:tmpl w:val="10CCC9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C823F3"/>
    <w:multiLevelType w:val="hybridMultilevel"/>
    <w:tmpl w:val="FB94078A"/>
    <w:lvl w:ilvl="0" w:tplc="BC581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9"/>
  </w:num>
  <w:num w:numId="5">
    <w:abstractNumId w:val="17"/>
  </w:num>
  <w:num w:numId="6">
    <w:abstractNumId w:val="13"/>
  </w:num>
  <w:num w:numId="7">
    <w:abstractNumId w:val="5"/>
  </w:num>
  <w:num w:numId="8">
    <w:abstractNumId w:val="0"/>
  </w:num>
  <w:num w:numId="9">
    <w:abstractNumId w:val="10"/>
  </w:num>
  <w:num w:numId="10">
    <w:abstractNumId w:val="12"/>
  </w:num>
  <w:num w:numId="11">
    <w:abstractNumId w:val="14"/>
  </w:num>
  <w:num w:numId="12">
    <w:abstractNumId w:val="15"/>
  </w:num>
  <w:num w:numId="13">
    <w:abstractNumId w:val="6"/>
  </w:num>
  <w:num w:numId="14">
    <w:abstractNumId w:val="2"/>
  </w:num>
  <w:num w:numId="15">
    <w:abstractNumId w:val="16"/>
  </w:num>
  <w:num w:numId="16">
    <w:abstractNumId w:val="11"/>
  </w:num>
  <w:num w:numId="17">
    <w:abstractNumId w:val="10"/>
  </w:num>
  <w:num w:numId="18">
    <w:abstractNumId w:val="20"/>
  </w:num>
  <w:num w:numId="19">
    <w:abstractNumId w:val="10"/>
  </w:num>
  <w:num w:numId="20">
    <w:abstractNumId w:val="3"/>
  </w:num>
  <w:num w:numId="21">
    <w:abstractNumId w:val="9"/>
  </w:num>
  <w:num w:numId="22">
    <w:abstractNumId w:val="18"/>
  </w:num>
  <w:num w:numId="23">
    <w:abstractNumId w:val="2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autoFormatOverride/>
  <w:styleLockTheme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B0A"/>
    <w:rsid w:val="00002B2D"/>
    <w:rsid w:val="00022EC5"/>
    <w:rsid w:val="00027D91"/>
    <w:rsid w:val="00034CDB"/>
    <w:rsid w:val="00036149"/>
    <w:rsid w:val="00050C08"/>
    <w:rsid w:val="00065B9B"/>
    <w:rsid w:val="00065F57"/>
    <w:rsid w:val="00073E6D"/>
    <w:rsid w:val="00080B11"/>
    <w:rsid w:val="00091414"/>
    <w:rsid w:val="000C7F8B"/>
    <w:rsid w:val="000D48B1"/>
    <w:rsid w:val="000E4AC2"/>
    <w:rsid w:val="000F1360"/>
    <w:rsid w:val="00101FE4"/>
    <w:rsid w:val="00153BA2"/>
    <w:rsid w:val="00171DA2"/>
    <w:rsid w:val="001A3347"/>
    <w:rsid w:val="001A6285"/>
    <w:rsid w:val="001B529D"/>
    <w:rsid w:val="001B6EE2"/>
    <w:rsid w:val="001C6DCD"/>
    <w:rsid w:val="001F4725"/>
    <w:rsid w:val="0021086E"/>
    <w:rsid w:val="00224866"/>
    <w:rsid w:val="00273937"/>
    <w:rsid w:val="002776CB"/>
    <w:rsid w:val="002820ED"/>
    <w:rsid w:val="002A1C54"/>
    <w:rsid w:val="002B0A26"/>
    <w:rsid w:val="002B369D"/>
    <w:rsid w:val="00303A80"/>
    <w:rsid w:val="003228D6"/>
    <w:rsid w:val="0033330D"/>
    <w:rsid w:val="00335401"/>
    <w:rsid w:val="00356375"/>
    <w:rsid w:val="003765B5"/>
    <w:rsid w:val="00376E73"/>
    <w:rsid w:val="00380E69"/>
    <w:rsid w:val="00394087"/>
    <w:rsid w:val="003D3E5E"/>
    <w:rsid w:val="0041529E"/>
    <w:rsid w:val="00420BF2"/>
    <w:rsid w:val="00447E06"/>
    <w:rsid w:val="00466BFE"/>
    <w:rsid w:val="00476E02"/>
    <w:rsid w:val="00482AE8"/>
    <w:rsid w:val="004839CA"/>
    <w:rsid w:val="004B03DD"/>
    <w:rsid w:val="004B2845"/>
    <w:rsid w:val="004F3ECB"/>
    <w:rsid w:val="005062CC"/>
    <w:rsid w:val="00506640"/>
    <w:rsid w:val="005133FD"/>
    <w:rsid w:val="00531692"/>
    <w:rsid w:val="005561A1"/>
    <w:rsid w:val="00564211"/>
    <w:rsid w:val="005810C3"/>
    <w:rsid w:val="005B374B"/>
    <w:rsid w:val="005C74AF"/>
    <w:rsid w:val="005C7FFA"/>
    <w:rsid w:val="006007C6"/>
    <w:rsid w:val="00611373"/>
    <w:rsid w:val="006148BE"/>
    <w:rsid w:val="00617CC6"/>
    <w:rsid w:val="006251BB"/>
    <w:rsid w:val="006300FD"/>
    <w:rsid w:val="00636D7F"/>
    <w:rsid w:val="006555B6"/>
    <w:rsid w:val="00695897"/>
    <w:rsid w:val="006A4232"/>
    <w:rsid w:val="006A533B"/>
    <w:rsid w:val="006B6D30"/>
    <w:rsid w:val="006D44F4"/>
    <w:rsid w:val="006E3986"/>
    <w:rsid w:val="006F1EA5"/>
    <w:rsid w:val="00707C3F"/>
    <w:rsid w:val="007103B5"/>
    <w:rsid w:val="007344DD"/>
    <w:rsid w:val="00744607"/>
    <w:rsid w:val="0075204B"/>
    <w:rsid w:val="007848E8"/>
    <w:rsid w:val="00787685"/>
    <w:rsid w:val="007966F7"/>
    <w:rsid w:val="007A018E"/>
    <w:rsid w:val="007A1E60"/>
    <w:rsid w:val="007A1EC1"/>
    <w:rsid w:val="007A2186"/>
    <w:rsid w:val="007A502A"/>
    <w:rsid w:val="007C339A"/>
    <w:rsid w:val="007D4180"/>
    <w:rsid w:val="007E07B1"/>
    <w:rsid w:val="007F33CC"/>
    <w:rsid w:val="007F6624"/>
    <w:rsid w:val="0082185A"/>
    <w:rsid w:val="00826A76"/>
    <w:rsid w:val="0084073C"/>
    <w:rsid w:val="008574C3"/>
    <w:rsid w:val="008A57C9"/>
    <w:rsid w:val="008C2DF3"/>
    <w:rsid w:val="0090136D"/>
    <w:rsid w:val="00930EED"/>
    <w:rsid w:val="00933263"/>
    <w:rsid w:val="00943609"/>
    <w:rsid w:val="00945C05"/>
    <w:rsid w:val="00976957"/>
    <w:rsid w:val="009809A0"/>
    <w:rsid w:val="009A142A"/>
    <w:rsid w:val="009B439D"/>
    <w:rsid w:val="009B45BB"/>
    <w:rsid w:val="009C4F72"/>
    <w:rsid w:val="009E1577"/>
    <w:rsid w:val="009E7B73"/>
    <w:rsid w:val="009F6B0A"/>
    <w:rsid w:val="00A01510"/>
    <w:rsid w:val="00A055B4"/>
    <w:rsid w:val="00A31D62"/>
    <w:rsid w:val="00A363DD"/>
    <w:rsid w:val="00A51D3F"/>
    <w:rsid w:val="00A610A0"/>
    <w:rsid w:val="00A75EA4"/>
    <w:rsid w:val="00AA6284"/>
    <w:rsid w:val="00AB7433"/>
    <w:rsid w:val="00AC75BC"/>
    <w:rsid w:val="00AE18D2"/>
    <w:rsid w:val="00AE45C4"/>
    <w:rsid w:val="00AE571D"/>
    <w:rsid w:val="00AE671E"/>
    <w:rsid w:val="00AF11A4"/>
    <w:rsid w:val="00B07584"/>
    <w:rsid w:val="00B107E7"/>
    <w:rsid w:val="00B25C9F"/>
    <w:rsid w:val="00B63906"/>
    <w:rsid w:val="00B651BF"/>
    <w:rsid w:val="00B85F4D"/>
    <w:rsid w:val="00B921AD"/>
    <w:rsid w:val="00BB7630"/>
    <w:rsid w:val="00BE3F4A"/>
    <w:rsid w:val="00BF34E9"/>
    <w:rsid w:val="00BF6232"/>
    <w:rsid w:val="00C32CC8"/>
    <w:rsid w:val="00C33F4A"/>
    <w:rsid w:val="00C41DBF"/>
    <w:rsid w:val="00C46187"/>
    <w:rsid w:val="00C50532"/>
    <w:rsid w:val="00C52138"/>
    <w:rsid w:val="00C75818"/>
    <w:rsid w:val="00C94100"/>
    <w:rsid w:val="00CB7BBD"/>
    <w:rsid w:val="00CC7F67"/>
    <w:rsid w:val="00D0055C"/>
    <w:rsid w:val="00D540B1"/>
    <w:rsid w:val="00D91940"/>
    <w:rsid w:val="00DA4820"/>
    <w:rsid w:val="00DB7996"/>
    <w:rsid w:val="00DC4B92"/>
    <w:rsid w:val="00DD1E50"/>
    <w:rsid w:val="00DE37FD"/>
    <w:rsid w:val="00E00EB8"/>
    <w:rsid w:val="00E03BBE"/>
    <w:rsid w:val="00E25AA9"/>
    <w:rsid w:val="00E43EDB"/>
    <w:rsid w:val="00E51133"/>
    <w:rsid w:val="00E53CEC"/>
    <w:rsid w:val="00E55505"/>
    <w:rsid w:val="00E621C9"/>
    <w:rsid w:val="00E73E75"/>
    <w:rsid w:val="00E919E9"/>
    <w:rsid w:val="00E9420B"/>
    <w:rsid w:val="00EA57E8"/>
    <w:rsid w:val="00F03CA1"/>
    <w:rsid w:val="00F22A84"/>
    <w:rsid w:val="00F307BA"/>
    <w:rsid w:val="00F37742"/>
    <w:rsid w:val="00F83A24"/>
    <w:rsid w:val="00FB18FC"/>
    <w:rsid w:val="00FB7629"/>
    <w:rsid w:val="00FC4294"/>
    <w:rsid w:val="00FF515C"/>
    <w:rsid w:val="00FF56DF"/>
    <w:rsid w:val="00FF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A702E9DE-797F-4C2C-B791-C5F4BA62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1" w:defUIPriority="0" w:defSemiHidden="0" w:defUnhideWhenUsed="0" w:defQFormat="0" w:count="371">
    <w:lsdException w:name="Normal" w:locked="0" w:qFormat="1"/>
    <w:lsdException w:name="heading 1" w:locked="0" w:qFormat="1"/>
    <w:lsdException w:name="heading 2" w:locked="0" w:semiHidden="1" w:unhideWhenUsed="1" w:qFormat="1"/>
    <w:lsdException w:name="heading 3" w:locked="0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locked="0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locked="0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locked="0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/>
    <w:lsdException w:name="Table Theme" w:semiHidden="1" w:unhideWhenUsed="1"/>
    <w:lsdException w:name="Placeholder Text" w:locked="0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locked="0" w:semiHidden="1" w:uiPriority="71"/>
    <w:lsdException w:name="List Paragraph" w:locked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B63906"/>
    <w:pPr>
      <w:spacing w:line="300" w:lineRule="exact"/>
    </w:pPr>
    <w:rPr>
      <w:rFonts w:eastAsiaTheme="minorHAnsi" w:cstheme="minorBidi"/>
      <w:sz w:val="24"/>
      <w:szCs w:val="24"/>
      <w:lang w:eastAsia="en-US"/>
    </w:rPr>
  </w:style>
  <w:style w:type="paragraph" w:styleId="Heading1">
    <w:name w:val="heading 1"/>
    <w:link w:val="Heading1Char"/>
    <w:qFormat/>
    <w:rsid w:val="00B07584"/>
    <w:pPr>
      <w:spacing w:after="240"/>
      <w:ind w:left="3402" w:hanging="3402"/>
      <w:outlineLvl w:val="0"/>
    </w:pPr>
    <w:rPr>
      <w:rFonts w:ascii="Arial" w:hAnsi="Arial" w:cs="Arial"/>
      <w:b/>
      <w:sz w:val="24"/>
      <w:szCs w:val="24"/>
    </w:rPr>
  </w:style>
  <w:style w:type="paragraph" w:styleId="Heading2">
    <w:name w:val="heading 2"/>
    <w:next w:val="Heading3"/>
    <w:link w:val="Heading2Char"/>
    <w:unhideWhenUsed/>
    <w:qFormat/>
    <w:rsid w:val="00065B9B"/>
    <w:pPr>
      <w:spacing w:before="480"/>
      <w:outlineLvl w:val="1"/>
    </w:pPr>
    <w:rPr>
      <w:rFonts w:ascii="Arial" w:hAnsi="Arial"/>
      <w:b/>
      <w:sz w:val="24"/>
      <w:szCs w:val="24"/>
    </w:rPr>
  </w:style>
  <w:style w:type="paragraph" w:styleId="Heading3">
    <w:name w:val="heading 3"/>
    <w:next w:val="Normal"/>
    <w:link w:val="Heading3Char"/>
    <w:unhideWhenUsed/>
    <w:qFormat/>
    <w:rsid w:val="003765B5"/>
    <w:pPr>
      <w:spacing w:before="120"/>
      <w:outlineLvl w:val="2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1"/>
    <w:locked/>
    <w:rsid w:val="005C7FF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ocked/>
    <w:rsid w:val="005C7FFA"/>
    <w:pPr>
      <w:tabs>
        <w:tab w:val="center" w:pos="4536"/>
        <w:tab w:val="right" w:pos="9072"/>
      </w:tabs>
    </w:pPr>
  </w:style>
  <w:style w:type="character" w:customStyle="1" w:styleId="HeaderChar">
    <w:name w:val="Header Char"/>
    <w:locked/>
    <w:rsid w:val="00930EED"/>
    <w:rPr>
      <w:rFonts w:ascii="Arial" w:hAnsi="Arial" w:cs="Arial"/>
      <w:b/>
      <w:lang w:val="sv-SE" w:eastAsia="sv-SE" w:bidi="ar-SA"/>
    </w:rPr>
  </w:style>
  <w:style w:type="table" w:styleId="TableGrid">
    <w:name w:val="Table Grid"/>
    <w:basedOn w:val="TableNormal"/>
    <w:rsid w:val="007F6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locked/>
    <w:rsid w:val="00E53CEC"/>
    <w:rPr>
      <w:color w:val="808080"/>
    </w:rPr>
  </w:style>
  <w:style w:type="paragraph" w:styleId="BalloonText">
    <w:name w:val="Balloon Text"/>
    <w:basedOn w:val="Normal"/>
    <w:link w:val="BalloonTextChar"/>
    <w:locked/>
    <w:rsid w:val="00E53C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3CEC"/>
    <w:rPr>
      <w:rFonts w:ascii="Tahoma" w:hAnsi="Tahoma" w:cs="Tahoma"/>
      <w:sz w:val="16"/>
      <w:szCs w:val="16"/>
    </w:rPr>
  </w:style>
  <w:style w:type="paragraph" w:customStyle="1" w:styleId="Sidhuvud-rubrik">
    <w:name w:val="Sidhuvud - rubrik"/>
    <w:basedOn w:val="Header"/>
    <w:link w:val="Sidhuvud-rubrikChar"/>
    <w:qFormat/>
    <w:rsid w:val="003765B5"/>
    <w:pPr>
      <w:tabs>
        <w:tab w:val="clear" w:pos="9072"/>
        <w:tab w:val="right" w:pos="9356"/>
      </w:tabs>
    </w:pPr>
    <w:rPr>
      <w:b/>
      <w:i/>
    </w:rPr>
  </w:style>
  <w:style w:type="paragraph" w:customStyle="1" w:styleId="Sidhuvud-text">
    <w:name w:val="Sidhuvud - text"/>
    <w:link w:val="Sidhuvud-textChar"/>
    <w:qFormat/>
    <w:rsid w:val="00E919E9"/>
    <w:pPr>
      <w:tabs>
        <w:tab w:val="right" w:pos="9356"/>
      </w:tabs>
      <w:ind w:right="-284"/>
    </w:pPr>
    <w:rPr>
      <w:szCs w:val="24"/>
    </w:rPr>
  </w:style>
  <w:style w:type="character" w:customStyle="1" w:styleId="HeaderChar1">
    <w:name w:val="Header Char1"/>
    <w:basedOn w:val="DefaultParagraphFont"/>
    <w:link w:val="Header"/>
    <w:rsid w:val="00E53CEC"/>
    <w:rPr>
      <w:sz w:val="24"/>
      <w:szCs w:val="24"/>
    </w:rPr>
  </w:style>
  <w:style w:type="character" w:customStyle="1" w:styleId="Sidhuvud-rubrikChar">
    <w:name w:val="Sidhuvud - rubrik Char"/>
    <w:basedOn w:val="HeaderChar1"/>
    <w:link w:val="Sidhuvud-rubrik"/>
    <w:rsid w:val="003765B5"/>
    <w:rPr>
      <w:b/>
      <w:i/>
      <w:sz w:val="24"/>
      <w:szCs w:val="24"/>
    </w:rPr>
  </w:style>
  <w:style w:type="paragraph" w:customStyle="1" w:styleId="Kursrubrik">
    <w:name w:val="Kursrubrik"/>
    <w:basedOn w:val="Normal"/>
    <w:link w:val="KursrubrikChar"/>
    <w:qFormat/>
    <w:locked/>
    <w:rsid w:val="00B07584"/>
    <w:pPr>
      <w:tabs>
        <w:tab w:val="left" w:pos="3402"/>
      </w:tabs>
      <w:spacing w:after="240"/>
      <w:ind w:left="3402" w:hanging="3402"/>
    </w:pPr>
    <w:rPr>
      <w:rFonts w:ascii="Arial" w:hAnsi="Arial" w:cs="Arial"/>
      <w:b/>
    </w:rPr>
  </w:style>
  <w:style w:type="character" w:customStyle="1" w:styleId="Sidhuvud-textChar">
    <w:name w:val="Sidhuvud - text Char"/>
    <w:basedOn w:val="HeaderChar1"/>
    <w:link w:val="Sidhuvud-text"/>
    <w:rsid w:val="00E919E9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07584"/>
    <w:rPr>
      <w:rFonts w:ascii="Arial" w:hAnsi="Arial" w:cs="Arial"/>
      <w:b/>
      <w:sz w:val="24"/>
      <w:szCs w:val="24"/>
    </w:rPr>
  </w:style>
  <w:style w:type="character" w:customStyle="1" w:styleId="KursrubrikChar">
    <w:name w:val="Kursrubrik Char"/>
    <w:basedOn w:val="DefaultParagraphFont"/>
    <w:link w:val="Kursrubrik"/>
    <w:rsid w:val="00B07584"/>
    <w:rPr>
      <w:rFonts w:ascii="Arial" w:hAnsi="Arial" w:cs="Arial"/>
      <w:b/>
      <w:sz w:val="24"/>
      <w:szCs w:val="24"/>
    </w:rPr>
  </w:style>
  <w:style w:type="paragraph" w:styleId="ListParagraph">
    <w:name w:val="List Paragraph"/>
    <w:basedOn w:val="Normal"/>
    <w:qFormat/>
    <w:locked/>
    <w:rsid w:val="000E4AC2"/>
    <w:pPr>
      <w:numPr>
        <w:numId w:val="9"/>
      </w:numPr>
      <w:contextualSpacing/>
    </w:pPr>
  </w:style>
  <w:style w:type="character" w:customStyle="1" w:styleId="Heading2Char">
    <w:name w:val="Heading 2 Char"/>
    <w:basedOn w:val="DefaultParagraphFont"/>
    <w:link w:val="Heading2"/>
    <w:rsid w:val="00065B9B"/>
    <w:rPr>
      <w:rFonts w:ascii="Arial" w:hAnsi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3765B5"/>
    <w:rPr>
      <w:b/>
      <w:sz w:val="24"/>
      <w:szCs w:val="24"/>
    </w:rPr>
  </w:style>
  <w:style w:type="paragraph" w:customStyle="1" w:styleId="Kursplan-lista">
    <w:name w:val="Kursplan - lista"/>
    <w:basedOn w:val="Normal"/>
    <w:rsid w:val="00B107E7"/>
    <w:pPr>
      <w:numPr>
        <w:numId w:val="20"/>
      </w:numPr>
      <w:ind w:left="1077" w:hanging="397"/>
      <w:contextualSpacing/>
    </w:pPr>
  </w:style>
  <w:style w:type="character" w:customStyle="1" w:styleId="KurspunktlistaChar">
    <w:name w:val="Kurspunktlista Char"/>
    <w:basedOn w:val="DefaultParagraphFont"/>
    <w:link w:val="Kurspunktlista"/>
    <w:locked/>
    <w:rsid w:val="00B107E7"/>
    <w:rPr>
      <w:sz w:val="24"/>
      <w:szCs w:val="24"/>
    </w:rPr>
  </w:style>
  <w:style w:type="paragraph" w:customStyle="1" w:styleId="Kurspunktlista">
    <w:name w:val="Kurspunktlista"/>
    <w:basedOn w:val="Kursplan-lista"/>
    <w:link w:val="KurspunktlistaChar"/>
    <w:qFormat/>
    <w:rsid w:val="00B107E7"/>
  </w:style>
  <w:style w:type="character" w:customStyle="1" w:styleId="Kursplan-rubrik2CharChar">
    <w:name w:val="Kursplan - rubrik 2 Char Char"/>
    <w:link w:val="Kursplan-rubrik2"/>
    <w:locked/>
    <w:rsid w:val="00482AE8"/>
    <w:rPr>
      <w:rFonts w:ascii="Arial" w:hAnsi="Arial" w:cs="Arial"/>
      <w:b/>
      <w:i/>
      <w:iCs/>
      <w:szCs w:val="22"/>
    </w:rPr>
  </w:style>
  <w:style w:type="paragraph" w:customStyle="1" w:styleId="Kursplan-rubrik2">
    <w:name w:val="Kursplan - rubrik 2"/>
    <w:basedOn w:val="Normal"/>
    <w:link w:val="Kursplan-rubrik2CharChar"/>
    <w:rsid w:val="00482AE8"/>
    <w:pPr>
      <w:spacing w:before="240"/>
    </w:pPr>
    <w:rPr>
      <w:rFonts w:ascii="Arial" w:hAnsi="Arial" w:cs="Arial"/>
      <w:b/>
      <w:i/>
      <w:iCs/>
      <w:sz w:val="20"/>
      <w:szCs w:val="22"/>
    </w:rPr>
  </w:style>
  <w:style w:type="paragraph" w:customStyle="1" w:styleId="Huvudrubrik">
    <w:name w:val="Huvudrubrik"/>
    <w:basedOn w:val="Heading1"/>
    <w:link w:val="HuvudrubrikChar"/>
    <w:qFormat/>
    <w:rsid w:val="00B63906"/>
    <w:pPr>
      <w:keepNext/>
      <w:keepLines/>
      <w:spacing w:before="240" w:after="0"/>
      <w:ind w:left="0" w:firstLine="0"/>
    </w:pPr>
    <w:rPr>
      <w:rFonts w:eastAsiaTheme="majorEastAsia" w:cstheme="majorBidi"/>
      <w:bCs/>
      <w:color w:val="404040" w:themeColor="text1" w:themeTint="BF"/>
      <w:sz w:val="40"/>
      <w:szCs w:val="40"/>
      <w:lang w:eastAsia="en-US"/>
    </w:rPr>
  </w:style>
  <w:style w:type="character" w:customStyle="1" w:styleId="HuvudrubrikChar">
    <w:name w:val="Huvudrubrik Char"/>
    <w:basedOn w:val="Heading1Char"/>
    <w:link w:val="Huvudrubrik"/>
    <w:rsid w:val="00B63906"/>
    <w:rPr>
      <w:rFonts w:ascii="Arial" w:eastAsiaTheme="majorEastAsia" w:hAnsi="Arial" w:cstheme="majorBidi"/>
      <w:b/>
      <w:bCs/>
      <w:color w:val="404040" w:themeColor="text1" w:themeTint="BF"/>
      <w:sz w:val="40"/>
      <w:szCs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4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Mallar\02%20-%20Utbildnings-%20och%20kursplan\Mall%20kursplaner%20-%20T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F9BFD3478F74699868445A8C5AAC99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CAB6DC0-FAF3-4FA5-BEC4-642F224E6CEF}"/>
      </w:docPartPr>
      <w:docPartBody>
        <w:p w:rsidR="00A17871" w:rsidRDefault="00A17871">
          <w:pPr>
            <w:pStyle w:val="2F9BFD3478F74699868445A8C5AAC996"/>
          </w:pPr>
          <w:r w:rsidRPr="00726C57">
            <w:rPr>
              <w:rStyle w:val="Placeholde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71"/>
    <w:rsid w:val="00A17871"/>
    <w:rsid w:val="00FF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B4688100520B4A4DAB90E6E9B1167A44">
    <w:name w:val="B4688100520B4A4DAB90E6E9B1167A44"/>
  </w:style>
  <w:style w:type="paragraph" w:customStyle="1" w:styleId="AA39193F0E66435E85DF5BB8C08F3EEC">
    <w:name w:val="AA39193F0E66435E85DF5BB8C08F3EEC"/>
  </w:style>
  <w:style w:type="paragraph" w:customStyle="1" w:styleId="2F9BFD3478F74699868445A8C5AAC996">
    <w:name w:val="2F9BFD3478F74699868445A8C5AAC996"/>
  </w:style>
  <w:style w:type="paragraph" w:customStyle="1" w:styleId="54934F0C73B94BFDBD4D285C0A576A28">
    <w:name w:val="54934F0C73B94BFDBD4D285C0A576A28"/>
  </w:style>
  <w:style w:type="paragraph" w:customStyle="1" w:styleId="39DEAFC7FF794255AF6D0B462D5A007E">
    <w:name w:val="39DEAFC7FF794255AF6D0B462D5A007E"/>
  </w:style>
  <w:style w:type="paragraph" w:customStyle="1" w:styleId="A0F35627E0674FA0B73BD5795B39FF1B">
    <w:name w:val="A0F35627E0674FA0B73BD5795B39FF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Mall kursplaner - TH</Template>
  <TotalTime>13</TotalTime>
  <Pages>1</Pages>
  <Words>290</Words>
  <Characters>1537</Characters>
  <Application>Microsoft Office Word</Application>
  <DocSecurity>0</DocSecurity>
  <Lines>12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cd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Axelsson</dc:creator>
  <cp:lastModifiedBy>Robert Karlsson</cp:lastModifiedBy>
  <cp:revision>13</cp:revision>
  <cp:lastPrinted>2014-08-21T08:21:00Z</cp:lastPrinted>
  <dcterms:created xsi:type="dcterms:W3CDTF">2014-08-21T08:17:00Z</dcterms:created>
  <dcterms:modified xsi:type="dcterms:W3CDTF">2014-12-09T13:37:00Z</dcterms:modified>
</cp:coreProperties>
</file>